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944"/>
        <w:gridCol w:w="8082"/>
      </w:tblGrid>
      <w:tr w:rsidR="00F74C62" w:rsidRPr="005152F2" w14:paraId="7B94534D" w14:textId="77777777" w:rsidTr="00F74C62">
        <w:trPr>
          <w:trHeight w:val="13724"/>
        </w:trPr>
        <w:tc>
          <w:tcPr>
            <w:tcW w:w="944" w:type="dxa"/>
          </w:tcPr>
          <w:p w14:paraId="1821ACA0" w14:textId="77777777" w:rsidR="00F74C62" w:rsidRPr="005152F2" w:rsidRDefault="00F74C62" w:rsidP="0009079F"/>
        </w:tc>
        <w:tc>
          <w:tcPr>
            <w:tcW w:w="8082" w:type="dxa"/>
          </w:tcPr>
          <w:tbl>
            <w:tblPr>
              <w:tblW w:w="8138" w:type="dxa"/>
              <w:tblInd w:w="38" w:type="dxa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8138"/>
            </w:tblGrid>
            <w:tr w:rsidR="00F74C62" w14:paraId="75A20ABA" w14:textId="77777777" w:rsidTr="00F74C62">
              <w:trPr>
                <w:trHeight w:val="11832"/>
              </w:trPr>
              <w:tc>
                <w:tcPr>
                  <w:tcW w:w="8138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64474832" w14:textId="42A090C1" w:rsidR="00F74C62" w:rsidRPr="00F74C62" w:rsidRDefault="00F74C62" w:rsidP="00F74C62">
                  <w:pPr>
                    <w:pStyle w:val="Heading2"/>
                    <w:rPr>
                      <w:b/>
                      <w:bCs/>
                      <w:sz w:val="72"/>
                      <w:szCs w:val="72"/>
                    </w:rPr>
                  </w:pPr>
                  <w:sdt>
                    <w:sdtPr>
                      <w:rPr>
                        <w:b/>
                        <w:bCs/>
                        <w:sz w:val="72"/>
                        <w:szCs w:val="72"/>
                      </w:rPr>
                      <w:alias w:val="Recipient Name:"/>
                      <w:tag w:val="Recipient Name:"/>
                      <w:id w:val="-856427655"/>
                      <w:placeholder>
                        <w:docPart w:val="F2BD783DEB65794D89B02A7885AF688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Pr="00F74C62">
                        <w:rPr>
                          <w:b/>
                          <w:bCs/>
                          <w:sz w:val="72"/>
                          <w:szCs w:val="72"/>
                        </w:rPr>
                        <w:t>Birthdays</w:t>
                      </w:r>
                    </w:sdtContent>
                  </w:sdt>
                </w:p>
                <w:p w14:paraId="1DA98420" w14:textId="5CFB4AE3" w:rsidR="00F74C62" w:rsidRDefault="00F74C62" w:rsidP="00BC2A58">
                  <w:pPr>
                    <w:pStyle w:val="Salutation"/>
                  </w:pPr>
                  <w:r>
                    <w:rPr>
                      <w:lang w:val="en-GB" w:bidi="en-GB"/>
                    </w:rP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E0F034913411984B9BD6845DA481028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Birthdays</w:t>
                      </w:r>
                    </w:sdtContent>
                  </w:sdt>
                  <w:r>
                    <w:rPr>
                      <w:lang w:val="en-GB" w:bidi="en-GB"/>
                    </w:rPr>
                    <w:t>,</w:t>
                  </w:r>
                </w:p>
                <w:p w14:paraId="18B5BEC6" w14:textId="4C5E4FBF" w:rsidR="00F74C62" w:rsidRDefault="00F74C62" w:rsidP="00F74C62"/>
                <w:p w14:paraId="0F647BE3" w14:textId="77777777" w:rsidR="00F74C62" w:rsidRDefault="00F74C62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F230B9C59D1AAA49BF293839FF68429D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rPr>
                          <w:lang w:val="en-GB" w:bidi="en-GB"/>
                        </w:rPr>
                        <w:t>Sincerely</w:t>
                      </w:r>
                    </w:sdtContent>
                  </w:sdt>
                  <w:r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C1660A6F0212C54CA095B75B235E3D28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Content>
                    <w:p w14:paraId="1CF171A8" w14:textId="45A02482" w:rsidR="00F74C62" w:rsidRPr="00ED349C" w:rsidRDefault="00F74C62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t>Birthdays</w:t>
                      </w:r>
                    </w:p>
                  </w:sdtContent>
                </w:sdt>
              </w:tc>
            </w:tr>
          </w:tbl>
          <w:p w14:paraId="64827376" w14:textId="77777777" w:rsidR="00F74C62" w:rsidRPr="005152F2" w:rsidRDefault="00F74C62" w:rsidP="0009079F"/>
        </w:tc>
      </w:tr>
    </w:tbl>
    <w:p w14:paraId="044C9E39" w14:textId="471A4DB1" w:rsidR="00F74C62" w:rsidRDefault="00F74C62" w:rsidP="004E4B02">
      <w:pPr>
        <w:pStyle w:val="NoSpacing"/>
      </w:pPr>
    </w:p>
    <w:p w14:paraId="6B96EED1" w14:textId="77777777" w:rsidR="00F74C62" w:rsidRDefault="00F74C62">
      <w:r>
        <w:br w:type="page"/>
      </w:r>
    </w:p>
    <w:p w14:paraId="57236BDF" w14:textId="42D11EC9" w:rsidR="00F74C62" w:rsidRDefault="00F74C62">
      <w:r>
        <w:lastRenderedPageBreak/>
        <w:br w:type="page"/>
      </w:r>
      <w:r w:rsidRPr="00F74C62">
        <w:rPr>
          <w:sz w:val="36"/>
          <w:szCs w:val="36"/>
        </w:rPr>
        <w:lastRenderedPageBreak/>
        <w:t>Existing Apps</w:t>
      </w:r>
    </w:p>
    <w:p w14:paraId="2629CD32" w14:textId="1C6C616E" w:rsidR="00F74C62" w:rsidRDefault="00F74C62"/>
    <w:p w14:paraId="04E26B2B" w14:textId="7D35F88E" w:rsidR="00F74C62" w:rsidRDefault="00F74C62"/>
    <w:p w14:paraId="1A8D58AC" w14:textId="3B8F8657" w:rsidR="00F74C62" w:rsidRDefault="00F74C62"/>
    <w:p w14:paraId="0C2198DE" w14:textId="7FF22747" w:rsidR="00F74C62" w:rsidRDefault="00F74C62"/>
    <w:p w14:paraId="07D9DC90" w14:textId="4BEF26E6" w:rsidR="00F74C62" w:rsidRDefault="00F74C62"/>
    <w:p w14:paraId="30B4344D" w14:textId="0C473349" w:rsidR="00F74C62" w:rsidRDefault="00F74C62"/>
    <w:p w14:paraId="22872BAC" w14:textId="36A32925" w:rsidR="00F74C62" w:rsidRDefault="00F74C62"/>
    <w:p w14:paraId="2C6E4B1B" w14:textId="1E441C68" w:rsidR="00F74C62" w:rsidRDefault="00F74C62"/>
    <w:p w14:paraId="36029434" w14:textId="1BFC613D" w:rsidR="00F74C62" w:rsidRDefault="00F74C62"/>
    <w:p w14:paraId="3C2B2C8A" w14:textId="5F5879A1" w:rsidR="00F74C62" w:rsidRDefault="00F74C62"/>
    <w:p w14:paraId="603F0AF9" w14:textId="6D94EB77" w:rsidR="00F74C62" w:rsidRDefault="00F74C62"/>
    <w:p w14:paraId="051A1B7C" w14:textId="559D2336" w:rsidR="00F74C62" w:rsidRDefault="00F74C62"/>
    <w:p w14:paraId="085CAD2E" w14:textId="666C7A07" w:rsidR="00F74C62" w:rsidRDefault="00F74C62"/>
    <w:p w14:paraId="6A9240D9" w14:textId="77777777" w:rsidR="00F74C62" w:rsidRDefault="00F74C62"/>
    <w:p w14:paraId="7323FFD4" w14:textId="08B46C00" w:rsidR="00F74C62" w:rsidRDefault="00F74C62" w:rsidP="004E4B02">
      <w:pPr>
        <w:pStyle w:val="NoSpacing"/>
      </w:pPr>
    </w:p>
    <w:p w14:paraId="0C9FE357" w14:textId="3835A924" w:rsidR="00F74C62" w:rsidRDefault="00F74C62">
      <w:r>
        <w:br w:type="page"/>
      </w:r>
      <w:r w:rsidRPr="00F74C62">
        <w:rPr>
          <w:sz w:val="36"/>
          <w:szCs w:val="36"/>
        </w:rPr>
        <w:lastRenderedPageBreak/>
        <w:t>Requirements</w:t>
      </w:r>
    </w:p>
    <w:p w14:paraId="32BB7D65" w14:textId="0BA77837" w:rsidR="00F74C62" w:rsidRDefault="00F74C62"/>
    <w:p w14:paraId="1C914258" w14:textId="0BAAE23E" w:rsidR="00F74C62" w:rsidRDefault="00F74C62"/>
    <w:p w14:paraId="35B627CF" w14:textId="28220E63" w:rsidR="00F74C62" w:rsidRDefault="00F74C62"/>
    <w:p w14:paraId="3D8EABCE" w14:textId="77777777" w:rsidR="00F74C62" w:rsidRDefault="00F74C62"/>
    <w:p w14:paraId="400486CE" w14:textId="60A76958" w:rsidR="00F74C62" w:rsidRDefault="00F74C62" w:rsidP="004E4B02">
      <w:pPr>
        <w:pStyle w:val="NoSpacing"/>
      </w:pPr>
    </w:p>
    <w:p w14:paraId="11812FB6" w14:textId="77777777" w:rsidR="00F74C62" w:rsidRDefault="00F74C62">
      <w:r>
        <w:br w:type="page"/>
      </w:r>
    </w:p>
    <w:p w14:paraId="79D7A37A" w14:textId="47CDF231" w:rsidR="00F74C62" w:rsidRPr="00F74C62" w:rsidRDefault="00F74C62" w:rsidP="004E4B02">
      <w:pPr>
        <w:pStyle w:val="NoSpacing"/>
        <w:rPr>
          <w:sz w:val="36"/>
          <w:szCs w:val="36"/>
        </w:rPr>
      </w:pPr>
      <w:r w:rsidRPr="00F74C62">
        <w:rPr>
          <w:sz w:val="36"/>
          <w:szCs w:val="36"/>
        </w:rPr>
        <w:lastRenderedPageBreak/>
        <w:t>Wireframes</w:t>
      </w:r>
    </w:p>
    <w:p w14:paraId="66D9DA50" w14:textId="4E99254C" w:rsidR="00F74C62" w:rsidRDefault="00F74C62" w:rsidP="004E4B02">
      <w:pPr>
        <w:pStyle w:val="NoSpacing"/>
      </w:pPr>
    </w:p>
    <w:p w14:paraId="6438C693" w14:textId="7126D9CE" w:rsidR="00F74C62" w:rsidRDefault="00F74C62" w:rsidP="004E4B02">
      <w:pPr>
        <w:pStyle w:val="NoSpacing"/>
      </w:pPr>
    </w:p>
    <w:p w14:paraId="7A7E9CF5" w14:textId="66FCC458" w:rsidR="00F74C62" w:rsidRDefault="00F74C62" w:rsidP="004E4B02">
      <w:pPr>
        <w:pStyle w:val="NoSpacing"/>
      </w:pPr>
    </w:p>
    <w:p w14:paraId="5D8AE71F" w14:textId="0A84ED4F" w:rsidR="00F74C62" w:rsidRDefault="00F74C62"/>
    <w:p w14:paraId="6B19A22E" w14:textId="0E3D9896" w:rsidR="00F74C62" w:rsidRDefault="00F74C62">
      <w:r>
        <w:br w:type="page"/>
      </w:r>
      <w:r w:rsidRPr="00F74C62">
        <w:rPr>
          <w:sz w:val="36"/>
          <w:szCs w:val="36"/>
        </w:rPr>
        <w:lastRenderedPageBreak/>
        <w:t>Composite</w:t>
      </w:r>
    </w:p>
    <w:p w14:paraId="61FCCC50" w14:textId="77777777" w:rsidR="004416AD" w:rsidRDefault="004416AD" w:rsidP="004E4B02">
      <w:pPr>
        <w:pStyle w:val="NoSpacing"/>
      </w:pPr>
    </w:p>
    <w:sectPr w:rsidR="004416AD" w:rsidSect="00A07A73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907D" w14:textId="77777777" w:rsidR="00DB6FDB" w:rsidRDefault="00DB6FDB" w:rsidP="005E79E1">
      <w:pPr>
        <w:spacing w:after="0" w:line="240" w:lineRule="auto"/>
      </w:pPr>
      <w:r>
        <w:separator/>
      </w:r>
    </w:p>
  </w:endnote>
  <w:endnote w:type="continuationSeparator" w:id="0">
    <w:p w14:paraId="78ECB1C5" w14:textId="77777777" w:rsidR="00DB6FDB" w:rsidRDefault="00DB6FDB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C1767" w14:textId="77777777" w:rsidR="00087030" w:rsidRDefault="00087030" w:rsidP="0008703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07A73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52124E4E" wp14:editId="2352D4F0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2EC73A9C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E5F74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84EC611" wp14:editId="41113D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A8AE48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EA49" w14:textId="77777777" w:rsidR="00DB6FDB" w:rsidRDefault="00DB6FDB" w:rsidP="005E79E1">
      <w:pPr>
        <w:spacing w:after="0" w:line="240" w:lineRule="auto"/>
      </w:pPr>
      <w:r>
        <w:separator/>
      </w:r>
    </w:p>
  </w:footnote>
  <w:footnote w:type="continuationSeparator" w:id="0">
    <w:p w14:paraId="70000606" w14:textId="77777777" w:rsidR="00DB6FDB" w:rsidRDefault="00DB6FDB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F4A6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89F984D" wp14:editId="2DA29A9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334121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DEDB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BBFC36B" wp14:editId="46B8BD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95087B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62"/>
    <w:rsid w:val="00065295"/>
    <w:rsid w:val="00087030"/>
    <w:rsid w:val="001A183F"/>
    <w:rsid w:val="001E77DC"/>
    <w:rsid w:val="00253B9D"/>
    <w:rsid w:val="00293B83"/>
    <w:rsid w:val="002A4640"/>
    <w:rsid w:val="002B444C"/>
    <w:rsid w:val="003546E4"/>
    <w:rsid w:val="0038539E"/>
    <w:rsid w:val="004242EC"/>
    <w:rsid w:val="004416AD"/>
    <w:rsid w:val="004E4B02"/>
    <w:rsid w:val="005E79E1"/>
    <w:rsid w:val="006A3CE7"/>
    <w:rsid w:val="0070673F"/>
    <w:rsid w:val="008A188A"/>
    <w:rsid w:val="0093323C"/>
    <w:rsid w:val="009B3516"/>
    <w:rsid w:val="00A07A73"/>
    <w:rsid w:val="00A56D1A"/>
    <w:rsid w:val="00BC2A58"/>
    <w:rsid w:val="00DB6FDB"/>
    <w:rsid w:val="00E22177"/>
    <w:rsid w:val="00E62D09"/>
    <w:rsid w:val="00ED349C"/>
    <w:rsid w:val="00F2556B"/>
    <w:rsid w:val="00F31E8E"/>
    <w:rsid w:val="00F74C62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7E579"/>
  <w15:chartTrackingRefBased/>
  <w15:docId w15:val="{906C5407-3C20-954C-B6D8-3D575AF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25-gray/Library/Containers/com.microsoft.Word/Data/Library/Application%20Support/Microsoft/Office/16.0/DTS/en-GB%7bC80BF9EC-B195-5A4E-B4F9-6E3A7E43468B%7d/%7bCC72B0DB-041F-244B-B9CC-61242035D6F6%7dtf16392739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BD783DEB65794D89B02A7885AF6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1205F-A0F0-8D47-B423-5FDEF1464206}"/>
      </w:docPartPr>
      <w:docPartBody>
        <w:p w:rsidR="00000000" w:rsidRDefault="00183B4C" w:rsidP="00183B4C">
          <w:pPr>
            <w:pStyle w:val="F2BD783DEB65794D89B02A7885AF6884"/>
          </w:pPr>
          <w:r>
            <w:rPr>
              <w:lang w:bidi="en-GB"/>
            </w:rPr>
            <w:t>Recipient Name</w:t>
          </w:r>
        </w:p>
      </w:docPartBody>
    </w:docPart>
    <w:docPart>
      <w:docPartPr>
        <w:name w:val="E0F034913411984B9BD6845DA481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D0F55-CE64-CC47-B79A-B3E6EEDFAA20}"/>
      </w:docPartPr>
      <w:docPartBody>
        <w:p w:rsidR="00000000" w:rsidRDefault="00183B4C" w:rsidP="00183B4C">
          <w:pPr>
            <w:pStyle w:val="E0F034913411984B9BD6845DA481028B"/>
          </w:pPr>
          <w:r>
            <w:rPr>
              <w:lang w:bidi="en-GB"/>
            </w:rPr>
            <w:t>Recipient Name</w:t>
          </w:r>
        </w:p>
      </w:docPartBody>
    </w:docPart>
    <w:docPart>
      <w:docPartPr>
        <w:name w:val="F230B9C59D1AAA49BF293839FF684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C0F69-27EF-C940-9A7E-CF58AA4C7285}"/>
      </w:docPartPr>
      <w:docPartBody>
        <w:p w:rsidR="00000000" w:rsidRDefault="00183B4C" w:rsidP="00183B4C">
          <w:pPr>
            <w:pStyle w:val="F230B9C59D1AAA49BF293839FF68429D"/>
          </w:pPr>
          <w:r>
            <w:rPr>
              <w:lang w:bidi="en-GB"/>
            </w:rPr>
            <w:t>Sincerely</w:t>
          </w:r>
        </w:p>
      </w:docPartBody>
    </w:docPart>
    <w:docPart>
      <w:docPartPr>
        <w:name w:val="C1660A6F0212C54CA095B75B235E3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E6A99-79C5-5F45-8C35-661631433F6E}"/>
      </w:docPartPr>
      <w:docPartBody>
        <w:p w:rsidR="00000000" w:rsidRDefault="00183B4C" w:rsidP="00183B4C">
          <w:pPr>
            <w:pStyle w:val="C1660A6F0212C54CA095B75B235E3D28"/>
          </w:pPr>
          <w:r w:rsidRPr="005152F2">
            <w:rPr>
              <w:lang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4C"/>
    <w:rsid w:val="00183B4C"/>
    <w:rsid w:val="006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10565D6A24244948D227A4971D6EE">
    <w:name w:val="DA010565D6A24244948D227A4971D6EE"/>
  </w:style>
  <w:style w:type="paragraph" w:customStyle="1" w:styleId="D354DD89710A974398E39EA60DEDF534">
    <w:name w:val="D354DD89710A974398E39EA60DEDF534"/>
  </w:style>
  <w:style w:type="paragraph" w:customStyle="1" w:styleId="098B21B57465E64E90E99DCB85CA5F3F">
    <w:name w:val="098B21B57465E64E90E99DCB85CA5F3F"/>
  </w:style>
  <w:style w:type="paragraph" w:customStyle="1" w:styleId="A54006516CD1F945A9929A6E24F17D24">
    <w:name w:val="A54006516CD1F945A9929A6E24F17D24"/>
  </w:style>
  <w:style w:type="paragraph" w:customStyle="1" w:styleId="44F3B705C8662E4C8274B9FD5318DF5F">
    <w:name w:val="44F3B705C8662E4C8274B9FD5318DF5F"/>
  </w:style>
  <w:style w:type="paragraph" w:customStyle="1" w:styleId="352C0B10E685064D9B71DCBE9FA12447">
    <w:name w:val="352C0B10E685064D9B71DCBE9FA12447"/>
  </w:style>
  <w:style w:type="paragraph" w:customStyle="1" w:styleId="93EBD480610ACE43B1FB7769BB0D715B">
    <w:name w:val="93EBD480610ACE43B1FB7769BB0D715B"/>
  </w:style>
  <w:style w:type="paragraph" w:customStyle="1" w:styleId="9822B78FBB6F1E4790A51E8CE383638B">
    <w:name w:val="9822B78FBB6F1E4790A51E8CE383638B"/>
  </w:style>
  <w:style w:type="paragraph" w:customStyle="1" w:styleId="DC74C593A820F241971BC6DA6013D51E">
    <w:name w:val="DC74C593A820F241971BC6DA6013D51E"/>
  </w:style>
  <w:style w:type="paragraph" w:customStyle="1" w:styleId="48A9BBEAC90777449FD2D2B32DDCFBEE">
    <w:name w:val="48A9BBEAC90777449FD2D2B32DDCFBEE"/>
  </w:style>
  <w:style w:type="paragraph" w:customStyle="1" w:styleId="079B46F0DB658547A401D7C62CD958F8">
    <w:name w:val="079B46F0DB658547A401D7C62CD958F8"/>
  </w:style>
  <w:style w:type="paragraph" w:customStyle="1" w:styleId="A0775F169FC9A743A2A5F02D26B9B6B6">
    <w:name w:val="A0775F169FC9A743A2A5F02D26B9B6B6"/>
    <w:rsid w:val="00183B4C"/>
  </w:style>
  <w:style w:type="paragraph" w:customStyle="1" w:styleId="81A0D930AFF1CB4B96726590D4F2EA88">
    <w:name w:val="81A0D930AFF1CB4B96726590D4F2EA88"/>
    <w:rsid w:val="00183B4C"/>
  </w:style>
  <w:style w:type="paragraph" w:customStyle="1" w:styleId="190CFA996A7B854DB3668DEEB03200E1">
    <w:name w:val="190CFA996A7B854DB3668DEEB03200E1"/>
    <w:rsid w:val="00183B4C"/>
  </w:style>
  <w:style w:type="paragraph" w:customStyle="1" w:styleId="7C6A6B7B8975C5498EE6680D0115C6A6">
    <w:name w:val="7C6A6B7B8975C5498EE6680D0115C6A6"/>
    <w:rsid w:val="00183B4C"/>
  </w:style>
  <w:style w:type="paragraph" w:customStyle="1" w:styleId="F2BD783DEB65794D89B02A7885AF6884">
    <w:name w:val="F2BD783DEB65794D89B02A7885AF6884"/>
    <w:rsid w:val="00183B4C"/>
  </w:style>
  <w:style w:type="paragraph" w:customStyle="1" w:styleId="E0F034913411984B9BD6845DA481028B">
    <w:name w:val="E0F034913411984B9BD6845DA481028B"/>
    <w:rsid w:val="00183B4C"/>
  </w:style>
  <w:style w:type="paragraph" w:customStyle="1" w:styleId="D54D8AF26D13C1429419788A3E729B23">
    <w:name w:val="D54D8AF26D13C1429419788A3E729B23"/>
    <w:rsid w:val="00183B4C"/>
  </w:style>
  <w:style w:type="paragraph" w:customStyle="1" w:styleId="F230B9C59D1AAA49BF293839FF68429D">
    <w:name w:val="F230B9C59D1AAA49BF293839FF68429D"/>
    <w:rsid w:val="00183B4C"/>
  </w:style>
  <w:style w:type="paragraph" w:customStyle="1" w:styleId="C1660A6F0212C54CA095B75B235E3D28">
    <w:name w:val="C1660A6F0212C54CA095B75B235E3D28"/>
    <w:rsid w:val="00183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17</TotalTime>
  <Pages>7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Birthdays</dc:subject>
  <dc:creator>Birthdays</dc:creator>
  <cp:keywords/>
  <dc:description/>
  <cp:lastModifiedBy>Microsoft Office User</cp:lastModifiedBy>
  <cp:revision>1</cp:revision>
  <dcterms:created xsi:type="dcterms:W3CDTF">2022-05-22T11:04:00Z</dcterms:created>
  <dcterms:modified xsi:type="dcterms:W3CDTF">2022-05-22T11:22:00Z</dcterms:modified>
</cp:coreProperties>
</file>